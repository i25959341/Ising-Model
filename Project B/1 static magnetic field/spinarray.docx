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//define class for 20x20 array of spins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#ifndef</w:t>
      </w:r>
      <w:r>
        <w:rPr>
          <w:rFonts w:ascii="Courier New" w:hAnsi="Courier New" w:cs="Courier New"/>
          <w:noProof/>
          <w:sz w:val="20"/>
          <w:szCs w:val="20"/>
        </w:rPr>
        <w:t xml:space="preserve"> SPINARRAY_H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SPINARRAY_H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"spinarray.h"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spinarray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 of all 400 members (0101,0102,0103, ... ,0120;0201,0202,0203, ... ,0220; ... ; 2001,2002,2003, ... ,2020)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list[400]; 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//default constructor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spinarray()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i=0;i&lt;400;i++){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list[i]=1.0;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//initialise all members to 1.0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//Access method for members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//by x, y coords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n=(i-1)*20+(j-1);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list[n];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//Modifier method for members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//by x, y coords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n=(i-1)*20+(j-1);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list[n]=s;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}; 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51731" w:rsidRDefault="00B51731" w:rsidP="00B5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81C0F" w:rsidRDefault="00881C0F">
      <w:bookmarkStart w:id="0" w:name="_GoBack"/>
      <w:bookmarkEnd w:id="0"/>
    </w:p>
    <w:sectPr w:rsidR="00881C0F" w:rsidSect="006B5D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A3"/>
    <w:rsid w:val="003937A3"/>
    <w:rsid w:val="00881C0F"/>
    <w:rsid w:val="00B5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73F22240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>Imperial College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ihs09</dc:creator>
  <cp:keywords/>
  <dc:description/>
  <cp:lastModifiedBy>ihs09</cp:lastModifiedBy>
  <cp:revision>2</cp:revision>
  <dcterms:created xsi:type="dcterms:W3CDTF">2011-12-15T15:10:00Z</dcterms:created>
  <dcterms:modified xsi:type="dcterms:W3CDTF">2011-12-15T15:10:00Z</dcterms:modified>
</cp:coreProperties>
</file>