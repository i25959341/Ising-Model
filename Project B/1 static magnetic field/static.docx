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"spinarray.h"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//Simulation of a 2D 20x20 array of spins under changing temperature with static external magnetic field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results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"results.txt"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//output file for E,M,C,X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pattern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"pattern.txt"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//output file for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//Initialisations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spinarray spin;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//array of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uB = -0.5;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//product of Bohr magneton and external magnetic field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 = -400.0 - uB*400.0;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//energy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Echg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//change in energy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 = 400.0;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//sum of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Schg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//change in sum of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srand(100);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//seed random number generator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//Main code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beta=1.0; beta&gt;=0.0; beta-=0.01)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//varying temperature coefficient beta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trackE[150];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//array of evolution of energy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trackS[150];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//array of evolution of sum of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h=1; h&gt;=1 ; h+=1)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trackE[(h+150)%150] = 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//record progression of energy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trackS[(h+150)%150] = S;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//record progression of sum of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lowavgE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//energy average of the 1-50 of the latest 150 states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midavgE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//energy average of the 51-100 of the latest 150 states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upavgE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//energy average of the 101-150 of the latest 150 states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(((h+150)%150)==0){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n=0; n&lt;50; n+=1)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//calculate moving averages of energy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lowavgE+=trackE[n]/50.0;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midavgE+=trackE[n+50]/50.0;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upavgE+=trackE[n+100]/50.0;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h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lowavgE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midavgE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upavgE &lt;&lt; endl;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//code to track progress of program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//Determine steady state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fabs(lowavgE - midavgE) &lt; 0.5 ){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//stability condition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fabs(midavgE - upavgE) &lt; 0.5 ){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//stability condition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 = h*(-1);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//establishing condition for stopping loop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Esum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//sum of total energies of latest 150 states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E2sum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//sum of total energy squared of latest 150 states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Ssum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//sum of total spins of latest 150 states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S2sum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//sum of total spin squared of latest 150 states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Calculate Esum, E2sum, Ssum, S2sum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n=0; n&lt;150; n+=1)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Esum += trackE[n];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E2sum += trackE[n]*trackE[n];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Ssum += trackS[n];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S2sum += trackS[n]*trackS[n];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//Determine state variables of steady state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Eavg = Esum/150.0;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//energy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E2avg = E2sum/150.0;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Savg = Ssum/150.0;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S2avg = S2sum/150.0;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M = Savg/400.0;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//magnetisation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 = beta*beta*(E2avg - Eavg*Eavg)/400.0;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//specific heat capacity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 = beta*(S2avg - Savg*Savg)/400.0;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//magnetic susceptibility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//Output state variables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results &lt;&lt; beta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Eavg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M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C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X &lt;&lt; endl;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//Determine distribution of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spinavg = 0.0;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//average spin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i=1; i&lt;=20; i+=1)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j=1; j&lt;=20; j+=1)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spinavg+=spin.get(i,j)/400.0;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spinvar = 1.0 - spinavg*spinavg;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//variance of spin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//Output distribution of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pattern &lt;&lt; beta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spinavg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'\t'</w:t>
      </w:r>
      <w:r>
        <w:rPr>
          <w:rFonts w:ascii="Courier New" w:hAnsi="Courier New" w:cs="Courier New"/>
          <w:noProof/>
          <w:sz w:val="20"/>
          <w:szCs w:val="20"/>
        </w:rPr>
        <w:t xml:space="preserve"> &lt;&lt; spinvar &lt;&lt;endl;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//Reset tracker for next temperature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n=0; n&lt;150; n+=1)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trackE[n] = 0.0;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trackS[n] = 0.0;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//Select random spin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y;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//random doubles between 1 and 20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j;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//location of randomly selected spin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x = 19.0*rand()/RAND_MAX + 1.0;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//setting x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y = 19.0*rand()/RAND_MAX + 1.0;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//setting y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(x);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//assigning random integer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j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(y);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//assigning random integer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//Selecting neighbours of random spin, considering periodic boundary conditions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l, r: x-coord of left, right neighbouring spins; d, u: y-coord of down, up neibouring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l, r, d, u;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(i==1){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 = 20;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 = i-1;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(i==20){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 = 1;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 = i+1;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(j==1){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 = 20;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 = j-1;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(j==20){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 = 1;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 = j+1;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//Calculating change variables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 = spin.get(l,j) + spin.get(r,j) + spin.get(i,d) + spin.get(i,u);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//sum of neighbouring spins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Schg = -2.0*(spin.get(i,j));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//change of sum of spins if selected spin flips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Echg = (spin.get(i,j))*2.0*s - uB*Schg;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//change of energy if selected spin flips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flip = -1.0*(spin.get(i,j));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//spin of flipped spin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//Determining evolution of system and updating state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det = 1.0*rand()/RAND_MAX;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//random double between 0 and 1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ex = exp(-Echg*beta);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//exponential for determing flip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(Echg&lt;0.0){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spin.set(i,j,flip);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E+=Echg;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S+=Schg;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(det&lt;ex){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spin.set(i,j,flip);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E+=Echg;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S+=Schg;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11F5" w:rsidRDefault="005911F5" w:rsidP="0059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95DE2" w:rsidRPr="005911F5" w:rsidRDefault="00B95DE2" w:rsidP="005911F5">
      <w:bookmarkStart w:id="0" w:name="_GoBack"/>
      <w:bookmarkEnd w:id="0"/>
    </w:p>
    <w:sectPr w:rsidR="00B95DE2" w:rsidRPr="005911F5" w:rsidSect="00CF30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19"/>
    <w:rsid w:val="005911F5"/>
    <w:rsid w:val="00722C19"/>
    <w:rsid w:val="009F194B"/>
    <w:rsid w:val="00B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C095EDCC</Template>
  <TotalTime>0</TotalTime>
  <Pages>4</Pages>
  <Words>703</Words>
  <Characters>4010</Characters>
  <Application>Microsoft Office Word</Application>
  <DocSecurity>0</DocSecurity>
  <Lines>33</Lines>
  <Paragraphs>9</Paragraphs>
  <ScaleCrop>false</ScaleCrop>
  <Company>Imperial College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ihs09</dc:creator>
  <cp:keywords/>
  <dc:description/>
  <cp:lastModifiedBy>ihs09</cp:lastModifiedBy>
  <cp:revision>3</cp:revision>
  <dcterms:created xsi:type="dcterms:W3CDTF">2011-12-15T15:09:00Z</dcterms:created>
  <dcterms:modified xsi:type="dcterms:W3CDTF">2011-12-15T16:00:00Z</dcterms:modified>
</cp:coreProperties>
</file>